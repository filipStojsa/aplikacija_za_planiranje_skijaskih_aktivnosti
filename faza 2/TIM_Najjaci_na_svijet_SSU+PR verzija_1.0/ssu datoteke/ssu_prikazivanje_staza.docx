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C2CC87F" w14:textId="77777777" w:rsidR="00ED22F9" w:rsidRPr="00213378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213378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5D14A4E0" w14:textId="77777777" w:rsidR="00ED22F9" w:rsidRPr="00213378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213378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C05FF36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D1CB2A8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20FE8A36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008EF6A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51D59F61" w14:textId="77777777" w:rsidR="00ED22F9" w:rsidRPr="00213378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213378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B503F55" w14:textId="77777777" w:rsidR="00ED22F9" w:rsidRPr="00213378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209A535B" w14:textId="77777777" w:rsidR="00ED22F9" w:rsidRPr="00213378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213378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5B7C9BBB" w14:textId="77777777" w:rsidR="00ED22F9" w:rsidRPr="00213378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213378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566F2E52" w14:textId="77777777" w:rsidR="00ED22F9" w:rsidRPr="00213378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0250F462" w14:textId="77777777" w:rsidR="00D3757A" w:rsidRPr="00213378" w:rsidRDefault="00D3757A">
      <w:pPr>
        <w:rPr>
          <w:rFonts w:ascii="Arial" w:hAnsi="Arial" w:cs="Arial"/>
          <w:lang w:val="sr-Latn-RS"/>
        </w:rPr>
      </w:pPr>
    </w:p>
    <w:p w14:paraId="76BBF8FD" w14:textId="77777777" w:rsidR="00ED22F9" w:rsidRPr="00213378" w:rsidRDefault="00ED22F9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213378">
        <w:rPr>
          <w:rFonts w:ascii="Arial" w:hAnsi="Arial" w:cs="Arial"/>
          <w:sz w:val="40"/>
          <w:szCs w:val="40"/>
          <w:lang w:val="sr-Latn-RS"/>
        </w:rPr>
        <w:t>Specifikacija scen</w:t>
      </w:r>
      <w:r w:rsidR="00575EB4" w:rsidRPr="00213378">
        <w:rPr>
          <w:rFonts w:ascii="Arial" w:hAnsi="Arial" w:cs="Arial"/>
          <w:sz w:val="40"/>
          <w:szCs w:val="40"/>
          <w:lang w:val="sr-Latn-RS"/>
        </w:rPr>
        <w:t>ar</w:t>
      </w:r>
      <w:r w:rsidRPr="00213378">
        <w:rPr>
          <w:rFonts w:ascii="Arial" w:hAnsi="Arial" w:cs="Arial"/>
          <w:sz w:val="40"/>
          <w:szCs w:val="40"/>
          <w:lang w:val="sr-Latn-RS"/>
        </w:rPr>
        <w:t>ija upotrebe funkcionalnosti</w:t>
      </w:r>
    </w:p>
    <w:p w14:paraId="244BF441" w14:textId="7EB75962" w:rsidR="00ED22F9" w:rsidRPr="00213378" w:rsidRDefault="007502C0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 xml:space="preserve">Prikazivanje </w:t>
      </w:r>
      <w:r w:rsidR="007E423E">
        <w:rPr>
          <w:rFonts w:ascii="Arial" w:hAnsi="Arial" w:cs="Arial"/>
          <w:sz w:val="40"/>
          <w:szCs w:val="40"/>
          <w:lang w:val="sr-Latn-RS"/>
        </w:rPr>
        <w:t>informacija o svim stazama</w:t>
      </w:r>
    </w:p>
    <w:p w14:paraId="10E63337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6A477109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51C85EFA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0EF08E91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D99F9D0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57116FB0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52F68595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566F8C61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10694A9F" w14:textId="77777777" w:rsidR="00364CD2" w:rsidRPr="00213378" w:rsidRDefault="00364CD2" w:rsidP="00ED22F9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213378">
        <w:rPr>
          <w:rFonts w:ascii="Arial" w:hAnsi="Arial" w:cs="Arial"/>
          <w:sz w:val="32"/>
          <w:szCs w:val="32"/>
          <w:lang w:val="sr-Latn-RS"/>
        </w:rPr>
        <w:t>Verzija 1.0</w:t>
      </w:r>
    </w:p>
    <w:p w14:paraId="32606006" w14:textId="77777777" w:rsidR="00800306" w:rsidRPr="00213378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213378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:rsidRPr="00213378" w14:paraId="093A08FD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36508ABD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4AE75637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27E368DA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5A3A4A1C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:rsidRPr="00213378" w14:paraId="4B9F981A" w14:textId="77777777" w:rsidTr="00B25112">
        <w:trPr>
          <w:trHeight w:val="839"/>
        </w:trPr>
        <w:tc>
          <w:tcPr>
            <w:tcW w:w="2410" w:type="dxa"/>
          </w:tcPr>
          <w:p w14:paraId="12778C35" w14:textId="7200ED92" w:rsidR="00800306" w:rsidRPr="00213378" w:rsidRDefault="005D5369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21</w:t>
            </w:r>
            <w:r w:rsidR="00D0117E" w:rsidRPr="00213378">
              <w:rPr>
                <w:rFonts w:ascii="Arial" w:hAnsi="Arial" w:cs="Arial"/>
                <w:lang w:val="sr-Latn-RS"/>
              </w:rPr>
              <w:t>.03.2022.</w:t>
            </w:r>
          </w:p>
        </w:tc>
        <w:tc>
          <w:tcPr>
            <w:tcW w:w="2410" w:type="dxa"/>
          </w:tcPr>
          <w:p w14:paraId="0F4A8CDF" w14:textId="77777777" w:rsidR="00800306" w:rsidRPr="00213378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213378"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3A0B02A8" w14:textId="77777777" w:rsidR="00800306" w:rsidRPr="00213378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213378"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5371B0FC" w14:textId="77777777" w:rsidR="00800306" w:rsidRPr="00213378" w:rsidRDefault="00D0117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213378">
              <w:rPr>
                <w:rFonts w:ascii="Arial" w:hAnsi="Arial" w:cs="Arial"/>
                <w:lang w:val="sr-Latn-RS"/>
              </w:rPr>
              <w:t>Filip Stojsavljević</w:t>
            </w:r>
          </w:p>
        </w:tc>
      </w:tr>
      <w:tr w:rsidR="00800306" w:rsidRPr="00213378" w14:paraId="394FED6E" w14:textId="77777777" w:rsidTr="00B25112">
        <w:trPr>
          <w:trHeight w:val="836"/>
        </w:trPr>
        <w:tc>
          <w:tcPr>
            <w:tcW w:w="2410" w:type="dxa"/>
          </w:tcPr>
          <w:p w14:paraId="449AEE25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06AECCF9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7AFA2387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931DF49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:rsidRPr="00213378" w14:paraId="028C7F23" w14:textId="77777777" w:rsidTr="00B25112">
        <w:trPr>
          <w:trHeight w:val="847"/>
        </w:trPr>
        <w:tc>
          <w:tcPr>
            <w:tcW w:w="2410" w:type="dxa"/>
          </w:tcPr>
          <w:p w14:paraId="4A545CBE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176BF50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396352E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4830CBE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:rsidRPr="00213378" w14:paraId="1936A4A3" w14:textId="77777777" w:rsidTr="00B25112">
        <w:trPr>
          <w:trHeight w:val="844"/>
        </w:trPr>
        <w:tc>
          <w:tcPr>
            <w:tcW w:w="2410" w:type="dxa"/>
          </w:tcPr>
          <w:p w14:paraId="62F61856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1610850C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2CCD3C3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E48E5F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6056B7B0" w14:textId="77777777" w:rsidR="006D553E" w:rsidRPr="00213378" w:rsidRDefault="006D553E" w:rsidP="00364CD2">
      <w:pPr>
        <w:rPr>
          <w:rFonts w:ascii="Arial" w:hAnsi="Arial" w:cs="Arial"/>
          <w:sz w:val="32"/>
          <w:szCs w:val="32"/>
          <w:lang w:val="sr-Latn-RS"/>
        </w:rPr>
      </w:pPr>
    </w:p>
    <w:p w14:paraId="79D1B6CC" w14:textId="77777777" w:rsidR="0023519C" w:rsidRPr="00213378" w:rsidRDefault="006D553E" w:rsidP="00364CD2">
      <w:pPr>
        <w:rPr>
          <w:rFonts w:ascii="Arial" w:hAnsi="Arial" w:cs="Arial"/>
          <w:sz w:val="32"/>
          <w:szCs w:val="32"/>
          <w:lang w:val="sr-Latn-RS"/>
        </w:rPr>
      </w:pPr>
      <w:r w:rsidRPr="00213378">
        <w:rPr>
          <w:rFonts w:ascii="Arial" w:hAnsi="Arial" w:cs="Arial"/>
          <w:sz w:val="32"/>
          <w:szCs w:val="32"/>
          <w:lang w:val="sr-Latn-RS"/>
        </w:rPr>
        <w:br w:type="page"/>
      </w:r>
    </w:p>
    <w:sdt>
      <w:sdtPr>
        <w:rPr>
          <w:rFonts w:ascii="Arial" w:hAnsi="Arial" w:cs="Arial"/>
        </w:rPr>
        <w:id w:val="-908617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EA478" w14:textId="77777777" w:rsidR="00D0117E" w:rsidRPr="00213378" w:rsidRDefault="007F26DC" w:rsidP="007F26DC">
          <w:pPr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</w:pPr>
          <w:r w:rsidRPr="00213378"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  <w:t>Sadržaj</w:t>
          </w:r>
        </w:p>
        <w:p w14:paraId="1A35D65C" w14:textId="2A9F87D3" w:rsidR="00066427" w:rsidRPr="00066427" w:rsidRDefault="00D0117E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r w:rsidRPr="00213378">
            <w:rPr>
              <w:rFonts w:ascii="Arial" w:hAnsi="Arial" w:cs="Arial"/>
              <w:sz w:val="24"/>
              <w:szCs w:val="24"/>
            </w:rPr>
            <w:fldChar w:fldCharType="begin"/>
          </w:r>
          <w:r w:rsidRPr="002133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133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779965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_Toc98779965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6D4996" w14:textId="3A6235EC" w:rsidR="00066427" w:rsidRPr="00066427" w:rsidRDefault="00BE65B9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9966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_Toc98779966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CC1E0" w14:textId="0609D004" w:rsidR="00066427" w:rsidRPr="00066427" w:rsidRDefault="00BE65B9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9967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_Toc98779967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6AC08" w14:textId="2678AF92" w:rsidR="00066427" w:rsidRPr="00066427" w:rsidRDefault="00BE65B9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9968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_Toc98779968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279D6" w14:textId="534D5DF1" w:rsidR="00066427" w:rsidRPr="00066427" w:rsidRDefault="00BE65B9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9969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_Toc98779969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8D2CB" w14:textId="5F49574A" w:rsidR="00066427" w:rsidRPr="00066427" w:rsidRDefault="00BE65B9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9970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 prikazivanja informacija o svim stazama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_Toc98779970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B9D99" w14:textId="6917094E" w:rsidR="00066427" w:rsidRPr="00066427" w:rsidRDefault="00BE65B9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9971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_Toc98779971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9C6FC" w14:textId="115A2D35" w:rsidR="00066427" w:rsidRPr="00066427" w:rsidRDefault="00BE65B9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9972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_Toc98779972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36133" w14:textId="21C7A1E8" w:rsidR="00066427" w:rsidRPr="00066427" w:rsidRDefault="00BE65B9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79973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</w:t>
            </w:r>
            <w:r w:rsidR="00066427" w:rsidRPr="00066427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otvara stranicu sa stazama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_Toc98779973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4CF73" w14:textId="29E01151" w:rsidR="00066427" w:rsidRPr="00066427" w:rsidRDefault="00BE65B9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79974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2.2.2</w:t>
            </w:r>
            <w:r w:rsidR="00066427" w:rsidRPr="00066427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klikće na mapu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_Toc98779974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74B2A" w14:textId="1080C587" w:rsidR="00066427" w:rsidRPr="00066427" w:rsidRDefault="00BE65B9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9975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2.3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_Toc98779975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B62AC" w14:textId="5164E64A" w:rsidR="00066427" w:rsidRPr="00066427" w:rsidRDefault="00BE65B9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9976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2.4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_Toc98779976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54737" w14:textId="521BF23A" w:rsidR="00066427" w:rsidRDefault="00BE65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Cyrl-RS" w:eastAsia="sr-Cyrl-RS"/>
            </w:rPr>
          </w:pPr>
          <w:hyperlink w:anchor="_Toc98779977" w:history="1"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2.5</w:t>
            </w:r>
            <w:r w:rsidR="00066427" w:rsidRPr="00066427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066427" w:rsidRPr="0006642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_Toc98779977 \h </w:instrTex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066427" w:rsidRPr="0006642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9590E8" w14:textId="08B9BDA9" w:rsidR="00EA6783" w:rsidRPr="00213378" w:rsidRDefault="00D0117E" w:rsidP="00EA6783">
          <w:pPr>
            <w:rPr>
              <w:rFonts w:ascii="Arial" w:hAnsi="Arial" w:cs="Arial"/>
              <w:b/>
              <w:bCs/>
              <w:noProof/>
            </w:rPr>
          </w:pPr>
          <w:r w:rsidRPr="00213378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9E4F6E3" w14:textId="77777777" w:rsidR="00D0117E" w:rsidRPr="00213378" w:rsidRDefault="00D0117E" w:rsidP="00D0117E">
      <w:pPr>
        <w:rPr>
          <w:rFonts w:ascii="Arial" w:hAnsi="Arial" w:cs="Arial"/>
        </w:rPr>
      </w:pPr>
    </w:p>
    <w:p w14:paraId="1FE03DCE" w14:textId="77777777" w:rsidR="00D0117E" w:rsidRPr="00213378" w:rsidRDefault="00D0117E" w:rsidP="00D0117E">
      <w:pPr>
        <w:rPr>
          <w:rFonts w:ascii="Arial" w:hAnsi="Arial" w:cs="Arial"/>
        </w:rPr>
      </w:pPr>
    </w:p>
    <w:p w14:paraId="78AFCB6B" w14:textId="77777777" w:rsidR="00D0117E" w:rsidRPr="00213378" w:rsidRDefault="00D0117E" w:rsidP="00D0117E">
      <w:pPr>
        <w:rPr>
          <w:rFonts w:ascii="Arial" w:hAnsi="Arial" w:cs="Arial"/>
        </w:rPr>
      </w:pPr>
    </w:p>
    <w:p w14:paraId="0B1BC1EF" w14:textId="77777777" w:rsidR="00D0117E" w:rsidRPr="00213378" w:rsidRDefault="00D0117E" w:rsidP="00D0117E">
      <w:pPr>
        <w:rPr>
          <w:rFonts w:ascii="Arial" w:hAnsi="Arial" w:cs="Arial"/>
        </w:rPr>
      </w:pPr>
    </w:p>
    <w:p w14:paraId="42EB9D41" w14:textId="77777777" w:rsidR="00D0117E" w:rsidRPr="00213378" w:rsidRDefault="00D0117E" w:rsidP="00D0117E">
      <w:pPr>
        <w:rPr>
          <w:rFonts w:ascii="Arial" w:hAnsi="Arial" w:cs="Arial"/>
          <w:b/>
          <w:bCs/>
          <w:noProof/>
        </w:rPr>
      </w:pPr>
    </w:p>
    <w:p w14:paraId="63FC9FA0" w14:textId="77777777" w:rsidR="00D0117E" w:rsidRPr="00213378" w:rsidRDefault="00D0117E" w:rsidP="00D0117E">
      <w:pPr>
        <w:jc w:val="right"/>
        <w:rPr>
          <w:rFonts w:ascii="Arial" w:hAnsi="Arial" w:cs="Arial"/>
          <w:b/>
          <w:bCs/>
          <w:noProof/>
        </w:rPr>
      </w:pPr>
    </w:p>
    <w:p w14:paraId="6D84B53C" w14:textId="77777777" w:rsidR="00D0117E" w:rsidRPr="00213378" w:rsidRDefault="00D0117E" w:rsidP="00D0117E">
      <w:pPr>
        <w:rPr>
          <w:rFonts w:ascii="Arial" w:hAnsi="Arial" w:cs="Arial"/>
          <w:b/>
          <w:bCs/>
          <w:noProof/>
        </w:rPr>
      </w:pPr>
    </w:p>
    <w:p w14:paraId="17299F28" w14:textId="77777777" w:rsidR="00D0117E" w:rsidRPr="00213378" w:rsidRDefault="00D0117E" w:rsidP="00D0117E">
      <w:pPr>
        <w:rPr>
          <w:rFonts w:ascii="Arial" w:hAnsi="Arial" w:cs="Arial"/>
        </w:rPr>
        <w:sectPr w:rsidR="00D0117E" w:rsidRPr="00213378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2CB8BC9" w14:textId="0E69A942" w:rsidR="00684724" w:rsidRPr="00066427" w:rsidRDefault="00D0117E" w:rsidP="00BE65B9">
      <w:pPr>
        <w:pStyle w:val="Heading1"/>
        <w:jc w:val="both"/>
        <w:rPr>
          <w:rFonts w:ascii="Arial" w:hAnsi="Arial" w:cs="Arial"/>
          <w:sz w:val="36"/>
          <w:szCs w:val="36"/>
          <w:lang w:val="sr-Latn-RS"/>
        </w:rPr>
      </w:pPr>
      <w:bookmarkStart w:id="0" w:name="_Toc98779965"/>
      <w:r w:rsidRPr="00066427">
        <w:rPr>
          <w:rFonts w:ascii="Arial" w:hAnsi="Arial" w:cs="Arial"/>
          <w:sz w:val="36"/>
          <w:szCs w:val="36"/>
          <w:lang w:val="sr-Latn-RS"/>
        </w:rPr>
        <w:lastRenderedPageBreak/>
        <w:t>Uvod</w:t>
      </w:r>
      <w:bookmarkEnd w:id="0"/>
    </w:p>
    <w:p w14:paraId="068F0A8B" w14:textId="59942400" w:rsidR="00DA6431" w:rsidRPr="00066427" w:rsidRDefault="00DA6431" w:rsidP="00BE65B9">
      <w:pPr>
        <w:pStyle w:val="Heading2"/>
        <w:jc w:val="both"/>
        <w:rPr>
          <w:rFonts w:ascii="Arial" w:hAnsi="Arial" w:cs="Arial"/>
          <w:sz w:val="32"/>
          <w:szCs w:val="32"/>
          <w:lang w:val="sr-Latn-RS"/>
        </w:rPr>
      </w:pPr>
      <w:bookmarkStart w:id="1" w:name="_Toc98779966"/>
      <w:r w:rsidRPr="00066427">
        <w:rPr>
          <w:rFonts w:ascii="Arial" w:hAnsi="Arial" w:cs="Arial"/>
          <w:sz w:val="32"/>
          <w:szCs w:val="32"/>
          <w:lang w:val="sr-Latn-RS"/>
        </w:rPr>
        <w:t>Rezime</w:t>
      </w:r>
      <w:bookmarkEnd w:id="1"/>
    </w:p>
    <w:p w14:paraId="2335F27D" w14:textId="263B01C1" w:rsidR="00DA6431" w:rsidRPr="00066427" w:rsidRDefault="00BB7B60" w:rsidP="00BE65B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Cilj ovog dokumenta je pokazati scenario slučaja upotrebe prilikom prikazivanja skijaških staza i informacija o njima.</w:t>
      </w:r>
    </w:p>
    <w:p w14:paraId="40BEFFA9" w14:textId="733F8D70" w:rsidR="00BB7B60" w:rsidRPr="00066427" w:rsidRDefault="00BB7B60" w:rsidP="00BE65B9">
      <w:pPr>
        <w:pStyle w:val="Heading2"/>
        <w:jc w:val="both"/>
        <w:rPr>
          <w:rFonts w:ascii="Arial" w:hAnsi="Arial" w:cs="Arial"/>
          <w:sz w:val="32"/>
          <w:szCs w:val="32"/>
          <w:lang w:val="sr-Latn-RS"/>
        </w:rPr>
      </w:pPr>
      <w:bookmarkStart w:id="2" w:name="_Toc98779967"/>
      <w:r w:rsidRPr="00066427">
        <w:rPr>
          <w:rFonts w:ascii="Arial" w:hAnsi="Arial" w:cs="Arial"/>
          <w:sz w:val="32"/>
          <w:szCs w:val="32"/>
          <w:lang w:val="sr-Latn-RS"/>
        </w:rPr>
        <w:t>Namena dokumenta</w:t>
      </w:r>
      <w:bookmarkEnd w:id="2"/>
    </w:p>
    <w:p w14:paraId="6821F47A" w14:textId="06C4C567" w:rsidR="00BB7B60" w:rsidRPr="00066427" w:rsidRDefault="005251BC" w:rsidP="00BE65B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45D5BAF0" w14:textId="50A33591" w:rsidR="005251BC" w:rsidRPr="00066427" w:rsidRDefault="006F2BF8" w:rsidP="00BE65B9">
      <w:pPr>
        <w:pStyle w:val="Heading2"/>
        <w:jc w:val="both"/>
        <w:rPr>
          <w:rFonts w:ascii="Arial" w:hAnsi="Arial" w:cs="Arial"/>
          <w:sz w:val="32"/>
          <w:szCs w:val="32"/>
          <w:lang w:val="sr-Latn-RS"/>
        </w:rPr>
      </w:pPr>
      <w:bookmarkStart w:id="3" w:name="_Toc98779968"/>
      <w:r w:rsidRPr="00066427">
        <w:rPr>
          <w:rFonts w:ascii="Arial" w:hAnsi="Arial" w:cs="Arial"/>
          <w:sz w:val="32"/>
          <w:szCs w:val="32"/>
          <w:lang w:val="sr-Latn-RS"/>
        </w:rPr>
        <w:t>Reference</w:t>
      </w:r>
      <w:bookmarkEnd w:id="3"/>
    </w:p>
    <w:p w14:paraId="204AE0D5" w14:textId="17FB9930" w:rsidR="006F2BF8" w:rsidRPr="00066427" w:rsidRDefault="0036781B" w:rsidP="00BE65B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2A30895A" w14:textId="6DCA82B2" w:rsidR="0036781B" w:rsidRPr="00066427" w:rsidRDefault="0036781B" w:rsidP="00BE65B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 xml:space="preserve">Uputstvo za pisanje </w:t>
      </w:r>
      <w:r w:rsidR="008C1471" w:rsidRPr="00066427">
        <w:rPr>
          <w:rFonts w:ascii="Arial" w:hAnsi="Arial" w:cs="Arial"/>
          <w:sz w:val="24"/>
          <w:szCs w:val="24"/>
          <w:lang w:val="sr-Latn-RS"/>
        </w:rPr>
        <w:t>specifikacije scenarija upotrebe funkcionalnosti</w:t>
      </w:r>
    </w:p>
    <w:p w14:paraId="0D04D81C" w14:textId="15E47032" w:rsidR="00CD1139" w:rsidRPr="00066427" w:rsidRDefault="00CD1139" w:rsidP="00BE65B9">
      <w:pPr>
        <w:pStyle w:val="Heading2"/>
        <w:jc w:val="both"/>
        <w:rPr>
          <w:rFonts w:ascii="Arial" w:hAnsi="Arial" w:cs="Arial"/>
          <w:sz w:val="32"/>
          <w:szCs w:val="32"/>
          <w:lang w:val="sr-Latn-RS"/>
        </w:rPr>
      </w:pPr>
      <w:bookmarkStart w:id="4" w:name="_Toc98779969"/>
      <w:r w:rsidRPr="00066427">
        <w:rPr>
          <w:rFonts w:ascii="Arial" w:hAnsi="Arial" w:cs="Arial"/>
          <w:sz w:val="32"/>
          <w:szCs w:val="32"/>
          <w:lang w:val="sr-Latn-RS"/>
        </w:rPr>
        <w:t>Otvorena pitanja</w:t>
      </w:r>
      <w:bookmarkEnd w:id="4"/>
    </w:p>
    <w:p w14:paraId="77B0FB69" w14:textId="48E6214E" w:rsidR="00CD1139" w:rsidRPr="00066427" w:rsidRDefault="00E6583C" w:rsidP="00BE65B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iCs/>
          <w:sz w:val="24"/>
          <w:szCs w:val="24"/>
          <w:lang w:val="sr-Latn-RS"/>
        </w:rPr>
      </w:pPr>
      <w:r w:rsidRPr="00066427">
        <w:rPr>
          <w:rFonts w:ascii="Arial" w:hAnsi="Arial" w:cs="Arial"/>
          <w:i/>
          <w:iCs/>
          <w:sz w:val="24"/>
          <w:szCs w:val="24"/>
          <w:lang w:val="sr-Latn-RS"/>
        </w:rPr>
        <w:t>Da li prikazati element koji uveličava deo mape ispod miša?</w:t>
      </w:r>
    </w:p>
    <w:p w14:paraId="3F988A9F" w14:textId="3E614C55" w:rsidR="00E6583C" w:rsidRPr="00066427" w:rsidRDefault="00E6583C" w:rsidP="00BE65B9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 xml:space="preserve">Odgovor: </w:t>
      </w:r>
    </w:p>
    <w:p w14:paraId="35BA3BA3" w14:textId="2CFB0603" w:rsidR="007502C0" w:rsidRPr="00066427" w:rsidRDefault="007502C0" w:rsidP="00BE65B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Da li je dozvoljeno na neki način filtrirati prikazane staze?</w:t>
      </w:r>
    </w:p>
    <w:p w14:paraId="35227A08" w14:textId="51A47F12" w:rsidR="007502C0" w:rsidRPr="00066427" w:rsidRDefault="007502C0" w:rsidP="00BE65B9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Odgovor:</w:t>
      </w:r>
    </w:p>
    <w:p w14:paraId="2EABC496" w14:textId="46E2B15C" w:rsidR="007502C0" w:rsidRPr="00066427" w:rsidRDefault="007502C0" w:rsidP="00BE65B9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01BAF429" w14:textId="26401CD2" w:rsidR="007502C0" w:rsidRPr="00066427" w:rsidRDefault="007502C0" w:rsidP="00BE65B9">
      <w:pPr>
        <w:pStyle w:val="Heading1"/>
        <w:jc w:val="both"/>
        <w:rPr>
          <w:rFonts w:ascii="Arial" w:hAnsi="Arial" w:cs="Arial"/>
          <w:sz w:val="36"/>
          <w:szCs w:val="36"/>
          <w:lang w:val="sr-Latn-RS"/>
        </w:rPr>
      </w:pPr>
      <w:bookmarkStart w:id="5" w:name="_Toc98779970"/>
      <w:r w:rsidRPr="00066427">
        <w:rPr>
          <w:rFonts w:ascii="Arial" w:hAnsi="Arial" w:cs="Arial"/>
          <w:sz w:val="36"/>
          <w:szCs w:val="36"/>
          <w:lang w:val="sr-Latn-RS"/>
        </w:rPr>
        <w:t>Scenario p</w:t>
      </w:r>
      <w:r w:rsidR="005D5369" w:rsidRPr="00066427">
        <w:rPr>
          <w:rFonts w:ascii="Arial" w:hAnsi="Arial" w:cs="Arial"/>
          <w:sz w:val="36"/>
          <w:szCs w:val="36"/>
          <w:lang w:val="sr-Latn-RS"/>
        </w:rPr>
        <w:t>rikazivanja informacija o svim stazama</w:t>
      </w:r>
      <w:bookmarkEnd w:id="5"/>
    </w:p>
    <w:p w14:paraId="049E72AB" w14:textId="79334E0C" w:rsidR="005D5369" w:rsidRPr="00066427" w:rsidRDefault="005D5369" w:rsidP="00BE65B9">
      <w:pPr>
        <w:pStyle w:val="Heading2"/>
        <w:jc w:val="both"/>
        <w:rPr>
          <w:rFonts w:ascii="Arial" w:hAnsi="Arial" w:cs="Arial"/>
          <w:sz w:val="32"/>
          <w:szCs w:val="32"/>
          <w:lang w:val="sr-Latn-RS"/>
        </w:rPr>
      </w:pPr>
      <w:bookmarkStart w:id="6" w:name="_Toc98779971"/>
      <w:r w:rsidRPr="00066427">
        <w:rPr>
          <w:rFonts w:ascii="Arial" w:hAnsi="Arial" w:cs="Arial"/>
          <w:sz w:val="32"/>
          <w:szCs w:val="32"/>
          <w:lang w:val="sr-Latn-RS"/>
        </w:rPr>
        <w:t>Opis</w:t>
      </w:r>
      <w:bookmarkEnd w:id="6"/>
    </w:p>
    <w:p w14:paraId="4046276F" w14:textId="63A9BDA7" w:rsidR="005D5369" w:rsidRPr="00066427" w:rsidRDefault="00B40DCF" w:rsidP="00BE65B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Korisnik na ovoj HTML stranici može da vidi sve relevantne informacije o stazama, koje unosi instruktor. Ove informacije se aktivno ažuriraju.</w:t>
      </w:r>
    </w:p>
    <w:p w14:paraId="01DDAD54" w14:textId="5139D7FB" w:rsidR="00B40DCF" w:rsidRPr="00066427" w:rsidRDefault="00B40DCF" w:rsidP="00BE65B9">
      <w:pPr>
        <w:pStyle w:val="Heading2"/>
        <w:jc w:val="both"/>
        <w:rPr>
          <w:rFonts w:ascii="Arial" w:hAnsi="Arial" w:cs="Arial"/>
          <w:sz w:val="32"/>
          <w:szCs w:val="32"/>
          <w:lang w:val="sr-Latn-RS"/>
        </w:rPr>
      </w:pPr>
      <w:bookmarkStart w:id="7" w:name="_Toc98779972"/>
      <w:r w:rsidRPr="00066427">
        <w:rPr>
          <w:rFonts w:ascii="Arial" w:hAnsi="Arial" w:cs="Arial"/>
          <w:sz w:val="32"/>
          <w:szCs w:val="32"/>
          <w:lang w:val="sr-Latn-RS"/>
        </w:rPr>
        <w:t>Tok događaja</w:t>
      </w:r>
      <w:bookmarkEnd w:id="7"/>
    </w:p>
    <w:p w14:paraId="331FA548" w14:textId="22F0BFCE" w:rsidR="00E8000E" w:rsidRPr="00066427" w:rsidRDefault="00E8000E" w:rsidP="00BE65B9">
      <w:pPr>
        <w:pStyle w:val="Heading3"/>
        <w:jc w:val="both"/>
        <w:rPr>
          <w:rFonts w:ascii="Arial" w:hAnsi="Arial" w:cs="Arial"/>
          <w:sz w:val="28"/>
          <w:szCs w:val="28"/>
          <w:lang w:val="sr-Latn-RS"/>
        </w:rPr>
      </w:pPr>
      <w:bookmarkStart w:id="8" w:name="_Toc98779973"/>
      <w:r w:rsidRPr="00066427">
        <w:rPr>
          <w:rFonts w:ascii="Arial" w:hAnsi="Arial" w:cs="Arial"/>
          <w:sz w:val="28"/>
          <w:szCs w:val="28"/>
          <w:lang w:val="sr-Latn-RS"/>
        </w:rPr>
        <w:t>Korisnik otvara stranicu sa stazama</w:t>
      </w:r>
      <w:bookmarkEnd w:id="8"/>
    </w:p>
    <w:p w14:paraId="520B6D8A" w14:textId="315C59A4" w:rsidR="00355972" w:rsidRPr="00066427" w:rsidRDefault="00E8000E" w:rsidP="00BE65B9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Korisniku se pri vrhu</w:t>
      </w:r>
      <w:r w:rsidR="00765B15" w:rsidRPr="00066427">
        <w:rPr>
          <w:rFonts w:ascii="Arial" w:hAnsi="Arial" w:cs="Arial"/>
          <w:sz w:val="24"/>
          <w:szCs w:val="24"/>
          <w:lang w:val="sr-Latn-RS"/>
        </w:rPr>
        <w:t xml:space="preserve"> nudi opcija da </w:t>
      </w:r>
      <w:r w:rsidR="00627212" w:rsidRPr="00066427">
        <w:rPr>
          <w:rFonts w:ascii="Arial" w:hAnsi="Arial" w:cs="Arial"/>
          <w:sz w:val="24"/>
          <w:szCs w:val="24"/>
          <w:lang w:val="sr-Latn-RS"/>
        </w:rPr>
        <w:t xml:space="preserve">mu se prikažu sve staze i informacije na njima. </w:t>
      </w:r>
      <w:r w:rsidR="006A1DD5" w:rsidRPr="00066427">
        <w:rPr>
          <w:rFonts w:ascii="Arial" w:hAnsi="Arial" w:cs="Arial"/>
          <w:sz w:val="24"/>
          <w:szCs w:val="24"/>
          <w:lang w:val="sr-Latn-RS"/>
        </w:rPr>
        <w:t>Klikom na taj link korisnik</w:t>
      </w:r>
      <w:r w:rsidR="00355972" w:rsidRPr="00066427">
        <w:rPr>
          <w:rFonts w:ascii="Arial" w:hAnsi="Arial" w:cs="Arial"/>
          <w:sz w:val="24"/>
          <w:szCs w:val="24"/>
          <w:lang w:val="sr-Latn-RS"/>
        </w:rPr>
        <w:t>u se otvora nova HTML stranica sa prikazanim stazam</w:t>
      </w:r>
      <w:r w:rsidR="006F2564" w:rsidRPr="00066427">
        <w:rPr>
          <w:rFonts w:ascii="Arial" w:hAnsi="Arial" w:cs="Arial"/>
          <w:sz w:val="24"/>
          <w:szCs w:val="24"/>
          <w:lang w:val="sr-Latn-RS"/>
        </w:rPr>
        <w:t>a.</w:t>
      </w:r>
    </w:p>
    <w:p w14:paraId="3EE7C8B6" w14:textId="46622750" w:rsidR="006F2564" w:rsidRPr="00066427" w:rsidRDefault="006F2564" w:rsidP="00BE65B9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Prikaz staza je sledećeg formata:</w:t>
      </w:r>
    </w:p>
    <w:p w14:paraId="3E8AF444" w14:textId="1FF83AE4" w:rsidR="006F2564" w:rsidRPr="00066427" w:rsidRDefault="00566026" w:rsidP="00BE65B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Sa leve strane je naveden spisak svih staza, sa informacijama poput težine, dužine staze</w:t>
      </w:r>
      <w:r w:rsidR="00FA080D" w:rsidRPr="00066427">
        <w:rPr>
          <w:rFonts w:ascii="Arial" w:hAnsi="Arial" w:cs="Arial"/>
          <w:sz w:val="24"/>
          <w:szCs w:val="24"/>
          <w:lang w:val="sr-Latn-RS"/>
        </w:rPr>
        <w:t xml:space="preserve"> i tome slično.</w:t>
      </w:r>
    </w:p>
    <w:p w14:paraId="10F80703" w14:textId="4427F562" w:rsidR="00FA080D" w:rsidRPr="00066427" w:rsidRDefault="001A1FDB" w:rsidP="00BE65B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 xml:space="preserve">Informacijama na samoj stazi – eventualna obaveštenja ili upozorenja koja unose instruktori označena adekvatnom bojom </w:t>
      </w:r>
      <w:r w:rsidR="001E686E" w:rsidRPr="00066427">
        <w:rPr>
          <w:rFonts w:ascii="Arial" w:hAnsi="Arial" w:cs="Arial"/>
          <w:sz w:val="24"/>
          <w:szCs w:val="24"/>
          <w:lang w:val="sr-Latn-RS"/>
        </w:rPr>
        <w:t>shodno ozbiljnosti.</w:t>
      </w:r>
    </w:p>
    <w:p w14:paraId="592EB07E" w14:textId="771C5868" w:rsidR="001E686E" w:rsidRPr="00066427" w:rsidRDefault="001E686E" w:rsidP="00BE65B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Sa desne strane se prikazuje mapa svih staza</w:t>
      </w:r>
    </w:p>
    <w:p w14:paraId="15787765" w14:textId="1B0826DA" w:rsidR="00534AF5" w:rsidRPr="00066427" w:rsidRDefault="00534AF5" w:rsidP="00BE65B9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 xml:space="preserve">Na ovaj način su korisniku jasno prikazane sve staze, i </w:t>
      </w:r>
      <w:r w:rsidR="00526D15" w:rsidRPr="00066427">
        <w:rPr>
          <w:rFonts w:ascii="Arial" w:hAnsi="Arial" w:cs="Arial"/>
          <w:sz w:val="24"/>
          <w:szCs w:val="24"/>
          <w:lang w:val="sr-Latn-RS"/>
        </w:rPr>
        <w:t>upadljivo označena sva eventualna obaveštenja ili upozorenja na koja bi trebalo da obrate pažnj</w:t>
      </w:r>
      <w:r w:rsidR="00F45654" w:rsidRPr="00066427">
        <w:rPr>
          <w:rFonts w:ascii="Arial" w:hAnsi="Arial" w:cs="Arial"/>
          <w:sz w:val="24"/>
          <w:szCs w:val="24"/>
          <w:lang w:val="sr-Latn-RS"/>
        </w:rPr>
        <w:t>u.</w:t>
      </w:r>
    </w:p>
    <w:p w14:paraId="62639F46" w14:textId="421034E0" w:rsidR="00F45654" w:rsidRPr="00066427" w:rsidRDefault="0051506E" w:rsidP="00BE65B9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lastRenderedPageBreak/>
        <w:t xml:space="preserve">Mapa se desne strane je korisna, budući da korisnici možda žele da imaju uvid u to kako </w:t>
      </w:r>
      <w:r w:rsidR="009A2452" w:rsidRPr="00066427">
        <w:rPr>
          <w:rFonts w:ascii="Arial" w:hAnsi="Arial" w:cs="Arial"/>
          <w:sz w:val="24"/>
          <w:szCs w:val="24"/>
          <w:lang w:val="sr-Latn-RS"/>
        </w:rPr>
        <w:t>i gde su raspoređene staze.</w:t>
      </w:r>
    </w:p>
    <w:p w14:paraId="02C93C30" w14:textId="7D16A37F" w:rsidR="009A2452" w:rsidRPr="00066427" w:rsidRDefault="009A2452" w:rsidP="00BE65B9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688B49D4" w14:textId="2EF575B7" w:rsidR="009A2452" w:rsidRPr="00066427" w:rsidRDefault="009A2452" w:rsidP="00BE65B9">
      <w:pPr>
        <w:pStyle w:val="Heading3"/>
        <w:jc w:val="both"/>
        <w:rPr>
          <w:rFonts w:ascii="Arial" w:hAnsi="Arial" w:cs="Arial"/>
          <w:sz w:val="28"/>
          <w:szCs w:val="28"/>
          <w:lang w:val="sr-Latn-RS"/>
        </w:rPr>
      </w:pPr>
      <w:bookmarkStart w:id="9" w:name="_Toc98779974"/>
      <w:r w:rsidRPr="00066427">
        <w:rPr>
          <w:rFonts w:ascii="Arial" w:hAnsi="Arial" w:cs="Arial"/>
          <w:sz w:val="28"/>
          <w:szCs w:val="28"/>
          <w:lang w:val="sr-Latn-RS"/>
        </w:rPr>
        <w:t>Korisnik klikće na mapu</w:t>
      </w:r>
      <w:bookmarkEnd w:id="9"/>
    </w:p>
    <w:p w14:paraId="19B1AD9F" w14:textId="1DBF94BD" w:rsidR="009A2452" w:rsidRPr="00066427" w:rsidRDefault="009A2452" w:rsidP="00BE65B9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Prilikom kliktanja na mapu</w:t>
      </w:r>
      <w:r w:rsidR="00271D99" w:rsidRPr="00066427">
        <w:rPr>
          <w:rFonts w:ascii="Arial" w:hAnsi="Arial" w:cs="Arial"/>
          <w:sz w:val="24"/>
          <w:szCs w:val="24"/>
          <w:lang w:val="sr-Latn-RS"/>
        </w:rPr>
        <w:t>, uveličana mapa se otvara preko celog ekrana, u novoj kartici internet pregledača. Na ovaj način se korisniku ostavlja mogućnost da se bliže upozna sa mapom, a i da pri tom ne napušta našu aplikaciju.</w:t>
      </w:r>
    </w:p>
    <w:p w14:paraId="59B9DAEB" w14:textId="0F8897D4" w:rsidR="00271D99" w:rsidRPr="00066427" w:rsidRDefault="00EB2DCD" w:rsidP="00BE65B9">
      <w:pPr>
        <w:pStyle w:val="Heading2"/>
        <w:jc w:val="both"/>
        <w:rPr>
          <w:rFonts w:ascii="Arial" w:hAnsi="Arial" w:cs="Arial"/>
          <w:sz w:val="32"/>
          <w:szCs w:val="32"/>
          <w:lang w:val="sr-Latn-RS"/>
        </w:rPr>
      </w:pPr>
      <w:bookmarkStart w:id="10" w:name="_Toc98779975"/>
      <w:r w:rsidRPr="00066427">
        <w:rPr>
          <w:rFonts w:ascii="Arial" w:hAnsi="Arial" w:cs="Arial"/>
          <w:sz w:val="32"/>
          <w:szCs w:val="32"/>
          <w:lang w:val="sr-Latn-RS"/>
        </w:rPr>
        <w:t>Posebni zahtevi</w:t>
      </w:r>
      <w:bookmarkEnd w:id="10"/>
    </w:p>
    <w:p w14:paraId="06356182" w14:textId="1BB628AB" w:rsidR="00EB2DCD" w:rsidRPr="00066427" w:rsidRDefault="00EB2DCD" w:rsidP="00BE65B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Prilikom testiranja obratiti pažnju da li se najnovije obaveštenje prikazuje i da li se mapa otvara očekivano.</w:t>
      </w:r>
    </w:p>
    <w:p w14:paraId="3642EC02" w14:textId="05B9D90F" w:rsidR="00EB2DCD" w:rsidRPr="00066427" w:rsidRDefault="00EB2DCD" w:rsidP="00BE65B9">
      <w:pPr>
        <w:pStyle w:val="Heading2"/>
        <w:jc w:val="both"/>
        <w:rPr>
          <w:rFonts w:ascii="Arial" w:hAnsi="Arial" w:cs="Arial"/>
          <w:sz w:val="32"/>
          <w:szCs w:val="32"/>
          <w:lang w:val="sr-Latn-RS"/>
        </w:rPr>
      </w:pPr>
      <w:bookmarkStart w:id="11" w:name="_Toc98779976"/>
      <w:r w:rsidRPr="00066427">
        <w:rPr>
          <w:rFonts w:ascii="Arial" w:hAnsi="Arial" w:cs="Arial"/>
          <w:sz w:val="32"/>
          <w:szCs w:val="32"/>
          <w:lang w:val="sr-Latn-RS"/>
        </w:rPr>
        <w:t>Preduslovi</w:t>
      </w:r>
      <w:bookmarkEnd w:id="11"/>
    </w:p>
    <w:p w14:paraId="45C8D6B0" w14:textId="5A8CC2DE" w:rsidR="00EB2DCD" w:rsidRPr="00066427" w:rsidRDefault="00EB2DCD" w:rsidP="00BE65B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Nema dodatnih preduslova.</w:t>
      </w:r>
    </w:p>
    <w:p w14:paraId="651C9D95" w14:textId="52FED02D" w:rsidR="00EB2DCD" w:rsidRPr="00066427" w:rsidRDefault="00EB2DCD" w:rsidP="00BE65B9">
      <w:pPr>
        <w:pStyle w:val="Heading2"/>
        <w:jc w:val="both"/>
        <w:rPr>
          <w:rFonts w:ascii="Arial" w:hAnsi="Arial" w:cs="Arial"/>
          <w:sz w:val="32"/>
          <w:szCs w:val="32"/>
          <w:lang w:val="sr-Latn-RS"/>
        </w:rPr>
      </w:pPr>
      <w:bookmarkStart w:id="12" w:name="_Toc98779977"/>
      <w:r w:rsidRPr="00066427">
        <w:rPr>
          <w:rFonts w:ascii="Arial" w:hAnsi="Arial" w:cs="Arial"/>
          <w:sz w:val="32"/>
          <w:szCs w:val="32"/>
          <w:lang w:val="sr-Latn-RS"/>
        </w:rPr>
        <w:t>Posledice</w:t>
      </w:r>
      <w:bookmarkEnd w:id="12"/>
    </w:p>
    <w:p w14:paraId="14853E12" w14:textId="5237D8C4" w:rsidR="00EB2DCD" w:rsidRPr="00066427" w:rsidRDefault="00EB2DCD" w:rsidP="00BE65B9">
      <w:pPr>
        <w:ind w:left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 xml:space="preserve">Ukoliko instruktor unese obaveštenja za stazu, </w:t>
      </w:r>
      <w:r w:rsidR="00066427" w:rsidRPr="00066427">
        <w:rPr>
          <w:rFonts w:ascii="Arial" w:hAnsi="Arial" w:cs="Arial"/>
          <w:sz w:val="24"/>
          <w:szCs w:val="24"/>
          <w:lang w:val="sr-Latn-RS"/>
        </w:rPr>
        <w:t>ona će se prikazati i biće uneta u bazu podataka.</w:t>
      </w:r>
    </w:p>
    <w:sectPr w:rsidR="00EB2DCD" w:rsidRPr="00066427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336A" w14:textId="77777777" w:rsidR="00DA6431" w:rsidRDefault="00DA6431" w:rsidP="006D553E">
      <w:pPr>
        <w:spacing w:after="0" w:line="240" w:lineRule="auto"/>
      </w:pPr>
      <w:r>
        <w:separator/>
      </w:r>
    </w:p>
  </w:endnote>
  <w:endnote w:type="continuationSeparator" w:id="0">
    <w:p w14:paraId="4359BD32" w14:textId="77777777" w:rsidR="00DA6431" w:rsidRDefault="00DA6431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5317" w14:textId="77777777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64FA6E19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271EC892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63013DDD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7815" w14:textId="77777777" w:rsidR="00DA6431" w:rsidRDefault="00DA6431" w:rsidP="006D553E">
      <w:pPr>
        <w:spacing w:after="0" w:line="240" w:lineRule="auto"/>
      </w:pPr>
      <w:r>
        <w:separator/>
      </w:r>
    </w:p>
  </w:footnote>
  <w:footnote w:type="continuationSeparator" w:id="0">
    <w:p w14:paraId="3AD55248" w14:textId="77777777" w:rsidR="00DA6431" w:rsidRDefault="00DA6431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772E" w14:textId="77777777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2ECD"/>
    <w:multiLevelType w:val="hybridMultilevel"/>
    <w:tmpl w:val="111E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F01ED"/>
    <w:multiLevelType w:val="hybridMultilevel"/>
    <w:tmpl w:val="D3E22EA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4B6EC8"/>
    <w:multiLevelType w:val="hybridMultilevel"/>
    <w:tmpl w:val="C53C484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04D00"/>
    <w:multiLevelType w:val="hybridMultilevel"/>
    <w:tmpl w:val="DFA2D81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819AA"/>
    <w:multiLevelType w:val="hybridMultilevel"/>
    <w:tmpl w:val="6B087F3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5E729B"/>
    <w:multiLevelType w:val="hybridMultilevel"/>
    <w:tmpl w:val="8B20D2A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31"/>
    <w:rsid w:val="00066427"/>
    <w:rsid w:val="000E7221"/>
    <w:rsid w:val="001A1FDB"/>
    <w:rsid w:val="001E686E"/>
    <w:rsid w:val="00213378"/>
    <w:rsid w:val="0023519C"/>
    <w:rsid w:val="00271D99"/>
    <w:rsid w:val="00276908"/>
    <w:rsid w:val="00355972"/>
    <w:rsid w:val="00364CD2"/>
    <w:rsid w:val="0036781B"/>
    <w:rsid w:val="00410B93"/>
    <w:rsid w:val="0051506E"/>
    <w:rsid w:val="005251BC"/>
    <w:rsid w:val="00526D15"/>
    <w:rsid w:val="00534AF5"/>
    <w:rsid w:val="00566026"/>
    <w:rsid w:val="00575EB4"/>
    <w:rsid w:val="005D5369"/>
    <w:rsid w:val="00627212"/>
    <w:rsid w:val="00684724"/>
    <w:rsid w:val="006A1DD5"/>
    <w:rsid w:val="006D553E"/>
    <w:rsid w:val="006F2564"/>
    <w:rsid w:val="006F2BF8"/>
    <w:rsid w:val="007502C0"/>
    <w:rsid w:val="007616F3"/>
    <w:rsid w:val="00765B15"/>
    <w:rsid w:val="007E423E"/>
    <w:rsid w:val="007F26DC"/>
    <w:rsid w:val="00800306"/>
    <w:rsid w:val="008448B7"/>
    <w:rsid w:val="008C1471"/>
    <w:rsid w:val="0099097D"/>
    <w:rsid w:val="009A2452"/>
    <w:rsid w:val="00B40DCF"/>
    <w:rsid w:val="00B4648B"/>
    <w:rsid w:val="00BB7B60"/>
    <w:rsid w:val="00BE65B9"/>
    <w:rsid w:val="00CD1139"/>
    <w:rsid w:val="00D0117E"/>
    <w:rsid w:val="00D30A29"/>
    <w:rsid w:val="00D3757A"/>
    <w:rsid w:val="00DA6431"/>
    <w:rsid w:val="00E6583C"/>
    <w:rsid w:val="00E8000E"/>
    <w:rsid w:val="00EA6783"/>
    <w:rsid w:val="00EB2DCD"/>
    <w:rsid w:val="00ED22F9"/>
    <w:rsid w:val="00F45654"/>
    <w:rsid w:val="00F72E74"/>
    <w:rsid w:val="00FA080D"/>
    <w:rsid w:val="00FA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F742"/>
  <w15:chartTrackingRefBased/>
  <w15:docId w15:val="{1370541A-909E-488A-BCCE-831C8215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D0117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7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7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37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37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37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37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37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37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3378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011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5D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5DE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847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33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3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3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3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3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3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\OneDrive%20-%20student.etf.bg.ac.rs\Semestar%206\PSI\Projekat\2.%20faza\ssu%20&#353;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4" ma:contentTypeDescription="Create a new document." ma:contentTypeScope="" ma:versionID="b7823dbae0be4486876e69c05751d583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1a86d0ddd2f5cf4562b859e97f6d47bf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C2CB9-DC7A-4978-A118-E78B0956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ssu šablon.dotx</Template>
  <TotalTime>31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Филип Стојсављевић</cp:lastModifiedBy>
  <cp:revision>31</cp:revision>
  <dcterms:created xsi:type="dcterms:W3CDTF">2022-03-21T16:59:00Z</dcterms:created>
  <dcterms:modified xsi:type="dcterms:W3CDTF">2022-03-21T17:43:00Z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